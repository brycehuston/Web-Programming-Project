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AU"/>
        </w:rPr>
        <w:id w:val="-16655467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AEF8A3" w14:textId="77777777" w:rsidR="0033621E" w:rsidRDefault="0033621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EED04E" wp14:editId="0BBA1F0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A226F8455E04C71BA029F1E9F65F0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856A5E" w14:textId="0470AEE8" w:rsidR="0033621E" w:rsidRDefault="00611BA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web programming  </w:t>
              </w:r>
              <w:r w:rsidR="00AA092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Questions</w:t>
              </w:r>
            </w:p>
          </w:sdtContent>
        </w:sdt>
        <w:p w14:paraId="134E7A3C" w14:textId="77777777" w:rsidR="0033621E" w:rsidRDefault="0033621E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4B3FA5B" w14:textId="77777777" w:rsidR="0033621E" w:rsidRDefault="0033621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45D99C" wp14:editId="58BA36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2584B4" w14:textId="77777777" w:rsidR="0033621E" w:rsidRDefault="0033621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060D5B1" w14:textId="77777777" w:rsidR="0033621E" w:rsidRDefault="00D77F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21E">
                                      <w:rPr>
                                        <w:caps/>
                                        <w:color w:val="4472C4" w:themeColor="accent1"/>
                                      </w:rPr>
                                      <w:t>30003673</w:t>
                                    </w:r>
                                  </w:sdtContent>
                                </w:sdt>
                              </w:p>
                              <w:p w14:paraId="5DF2BB25" w14:textId="77777777" w:rsidR="0033621E" w:rsidRDefault="00D77FE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621E">
                                      <w:rPr>
                                        <w:color w:val="4472C4" w:themeColor="accent1"/>
                                      </w:rPr>
                                      <w:t>Bryce Huston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33621E" w:rsidRDefault="0033621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33621E" w:rsidRDefault="0033621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30003673</w:t>
                              </w:r>
                            </w:sdtContent>
                          </w:sdt>
                        </w:p>
                        <w:p w:rsidR="0033621E" w:rsidRDefault="0033621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Bryce Huston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ABA43CE" wp14:editId="56C8372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98557E" w14:textId="77777777" w:rsidR="0033621E" w:rsidRDefault="0033621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231161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1493D9" w14:textId="77777777" w:rsidR="0033621E" w:rsidRDefault="0033621E">
          <w:pPr>
            <w:pStyle w:val="TOCHeading"/>
          </w:pPr>
          <w:r>
            <w:t>Contents</w:t>
          </w:r>
        </w:p>
        <w:p w14:paraId="4278B3D7" w14:textId="77777777" w:rsidR="0033621E" w:rsidRDefault="0033621E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9152" w:history="1">
            <w:r w:rsidRPr="00932AD9">
              <w:rPr>
                <w:rStyle w:val="Hyperlink"/>
                <w:noProof/>
              </w:rPr>
              <w:t>Address what develop and run environment are used, e.g. what tools will be used for design and development. How will you set up server-side environment and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07F0" w14:textId="77777777" w:rsidR="0033621E" w:rsidRDefault="00D77F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39153" w:history="1">
            <w:r w:rsidR="0033621E" w:rsidRPr="00932AD9">
              <w:rPr>
                <w:rStyle w:val="Hyperlink"/>
                <w:noProof/>
              </w:rPr>
              <w:t>Identify any ambiguity in the specifications and requirements and clarify them before designing the application.</w:t>
            </w:r>
            <w:r w:rsidR="0033621E">
              <w:rPr>
                <w:noProof/>
                <w:webHidden/>
              </w:rPr>
              <w:tab/>
            </w:r>
            <w:r w:rsidR="0033621E">
              <w:rPr>
                <w:noProof/>
                <w:webHidden/>
              </w:rPr>
              <w:fldChar w:fldCharType="begin"/>
            </w:r>
            <w:r w:rsidR="0033621E">
              <w:rPr>
                <w:noProof/>
                <w:webHidden/>
              </w:rPr>
              <w:instrText xml:space="preserve"> PAGEREF _Toc20339153 \h </w:instrText>
            </w:r>
            <w:r w:rsidR="0033621E">
              <w:rPr>
                <w:noProof/>
                <w:webHidden/>
              </w:rPr>
            </w:r>
            <w:r w:rsidR="0033621E">
              <w:rPr>
                <w:noProof/>
                <w:webHidden/>
              </w:rPr>
              <w:fldChar w:fldCharType="separate"/>
            </w:r>
            <w:r w:rsidR="0033621E">
              <w:rPr>
                <w:noProof/>
                <w:webHidden/>
              </w:rPr>
              <w:t>2</w:t>
            </w:r>
            <w:r w:rsidR="0033621E">
              <w:rPr>
                <w:noProof/>
                <w:webHidden/>
              </w:rPr>
              <w:fldChar w:fldCharType="end"/>
            </w:r>
          </w:hyperlink>
        </w:p>
        <w:p w14:paraId="02754AF2" w14:textId="77777777" w:rsidR="0033621E" w:rsidRDefault="00D77F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39154" w:history="1">
            <w:r w:rsidR="0033621E" w:rsidRPr="00932AD9">
              <w:rPr>
                <w:rStyle w:val="Hyperlink"/>
                <w:noProof/>
              </w:rPr>
              <w:t>Produce the prototype of the user interface in a visual format such as in images or template website. Include website navigation hierarchy.</w:t>
            </w:r>
            <w:r w:rsidR="0033621E">
              <w:rPr>
                <w:noProof/>
                <w:webHidden/>
              </w:rPr>
              <w:tab/>
            </w:r>
            <w:r w:rsidR="0033621E">
              <w:rPr>
                <w:noProof/>
                <w:webHidden/>
              </w:rPr>
              <w:fldChar w:fldCharType="begin"/>
            </w:r>
            <w:r w:rsidR="0033621E">
              <w:rPr>
                <w:noProof/>
                <w:webHidden/>
              </w:rPr>
              <w:instrText xml:space="preserve"> PAGEREF _Toc20339154 \h </w:instrText>
            </w:r>
            <w:r w:rsidR="0033621E">
              <w:rPr>
                <w:noProof/>
                <w:webHidden/>
              </w:rPr>
            </w:r>
            <w:r w:rsidR="0033621E">
              <w:rPr>
                <w:noProof/>
                <w:webHidden/>
              </w:rPr>
              <w:fldChar w:fldCharType="separate"/>
            </w:r>
            <w:r w:rsidR="0033621E">
              <w:rPr>
                <w:noProof/>
                <w:webHidden/>
              </w:rPr>
              <w:t>2</w:t>
            </w:r>
            <w:r w:rsidR="0033621E">
              <w:rPr>
                <w:noProof/>
                <w:webHidden/>
              </w:rPr>
              <w:fldChar w:fldCharType="end"/>
            </w:r>
          </w:hyperlink>
        </w:p>
        <w:p w14:paraId="68C8E7B3" w14:textId="77777777" w:rsidR="0033621E" w:rsidRDefault="00D77FE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339155" w:history="1">
            <w:r w:rsidR="0033621E" w:rsidRPr="00932AD9">
              <w:rPr>
                <w:rStyle w:val="Hyperlink"/>
                <w:noProof/>
              </w:rPr>
              <w:t>Provide the database design, create database and validate it against the design, e.g. database structure.</w:t>
            </w:r>
            <w:r w:rsidR="0033621E">
              <w:rPr>
                <w:noProof/>
                <w:webHidden/>
              </w:rPr>
              <w:tab/>
            </w:r>
            <w:r w:rsidR="0033621E">
              <w:rPr>
                <w:noProof/>
                <w:webHidden/>
              </w:rPr>
              <w:fldChar w:fldCharType="begin"/>
            </w:r>
            <w:r w:rsidR="0033621E">
              <w:rPr>
                <w:noProof/>
                <w:webHidden/>
              </w:rPr>
              <w:instrText xml:space="preserve"> PAGEREF _Toc20339155 \h </w:instrText>
            </w:r>
            <w:r w:rsidR="0033621E">
              <w:rPr>
                <w:noProof/>
                <w:webHidden/>
              </w:rPr>
            </w:r>
            <w:r w:rsidR="0033621E">
              <w:rPr>
                <w:noProof/>
                <w:webHidden/>
              </w:rPr>
              <w:fldChar w:fldCharType="separate"/>
            </w:r>
            <w:r w:rsidR="0033621E">
              <w:rPr>
                <w:noProof/>
                <w:webHidden/>
              </w:rPr>
              <w:t>3</w:t>
            </w:r>
            <w:r w:rsidR="0033621E">
              <w:rPr>
                <w:noProof/>
                <w:webHidden/>
              </w:rPr>
              <w:fldChar w:fldCharType="end"/>
            </w:r>
          </w:hyperlink>
        </w:p>
        <w:p w14:paraId="7E6DAA4C" w14:textId="77777777" w:rsidR="0033621E" w:rsidRDefault="0033621E">
          <w:r>
            <w:rPr>
              <w:b/>
              <w:bCs/>
              <w:noProof/>
            </w:rPr>
            <w:fldChar w:fldCharType="end"/>
          </w:r>
        </w:p>
      </w:sdtContent>
    </w:sdt>
    <w:p w14:paraId="502B2882" w14:textId="77777777" w:rsidR="00C66569" w:rsidRDefault="00C66569">
      <w:pPr>
        <w:sectPr w:rsidR="00C66569" w:rsidSect="003362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22BDE9A8" w14:textId="77777777" w:rsidR="0033621E" w:rsidRDefault="0033621E" w:rsidP="0033621E">
      <w:pPr>
        <w:pStyle w:val="Heading2"/>
      </w:pPr>
      <w:bookmarkStart w:id="0" w:name="_Toc20339152"/>
      <w:r>
        <w:lastRenderedPageBreak/>
        <w:t>Address what develop and run environment are used, e.g. what tools will be used for design and development. How will you set up server-side environment and database?</w:t>
      </w:r>
      <w:bookmarkEnd w:id="0"/>
    </w:p>
    <w:p w14:paraId="6AB9911E" w14:textId="43B517A6" w:rsidR="0033621E" w:rsidRDefault="0033621E" w:rsidP="0033621E">
      <w:r>
        <w:t>I</w:t>
      </w:r>
      <w:r w:rsidR="00611BA2">
        <w:t>’</w:t>
      </w:r>
      <w:r>
        <w:t>ve developed all my code for this project using Atom because not only is it one of the nicest platforms to work from but it also has a</w:t>
      </w:r>
      <w:r w:rsidR="00611BA2">
        <w:t>n e</w:t>
      </w:r>
      <w:r>
        <w:t>xtension called “beautify” that automatically formats your html when saving.  This is a</w:t>
      </w:r>
      <w:r w:rsidR="00611BA2">
        <w:t xml:space="preserve">n </w:t>
      </w:r>
      <w:r>
        <w:t xml:space="preserve">extension for php too but I have to </w:t>
      </w:r>
      <w:r w:rsidR="00611BA2">
        <w:t>change a number of</w:t>
      </w:r>
      <w:r>
        <w:t xml:space="preserve"> things to make it work</w:t>
      </w:r>
      <w:r w:rsidR="00611BA2">
        <w:t xml:space="preserve">. Therefore, </w:t>
      </w:r>
      <w:r>
        <w:t>I</w:t>
      </w:r>
      <w:r w:rsidR="00611BA2">
        <w:t>’ve simply</w:t>
      </w:r>
      <w:r>
        <w:t xml:space="preserve"> stuck with WebCodeSniffer which is </w:t>
      </w:r>
      <w:r w:rsidR="00611BA2">
        <w:t>a lot</w:t>
      </w:r>
      <w:r>
        <w:t xml:space="preserve"> more time consuming but </w:t>
      </w:r>
      <w:r w:rsidR="00611BA2">
        <w:t xml:space="preserve">has </w:t>
      </w:r>
      <w:r>
        <w:t>help</w:t>
      </w:r>
      <w:r w:rsidR="00611BA2">
        <w:t>ed</w:t>
      </w:r>
      <w:r>
        <w:t xml:space="preserve"> me fully understand </w:t>
      </w:r>
      <w:r w:rsidR="00611BA2">
        <w:t>correct</w:t>
      </w:r>
      <w:r>
        <w:t xml:space="preserve"> php formatting.  For the servers</w:t>
      </w:r>
      <w:r w:rsidR="00611BA2">
        <w:t>,</w:t>
      </w:r>
      <w:r>
        <w:t xml:space="preserve"> I ran everything through XAMPP</w:t>
      </w:r>
      <w:r w:rsidR="00611BA2">
        <w:t>. Wh</w:t>
      </w:r>
      <w:r>
        <w:t>en clicking start to both Apache &amp; MySQL modules allows me to view my html and save and search dat</w:t>
      </w:r>
      <w:r w:rsidR="00611BA2">
        <w:t>a. However, it does</w:t>
      </w:r>
      <w:r>
        <w:t xml:space="preserve"> need to be run in the htdoc</w:t>
      </w:r>
      <w:r w:rsidR="00AA092D">
        <w:t>s</w:t>
      </w:r>
      <w:r>
        <w:t xml:space="preserve"> folder.</w:t>
      </w:r>
    </w:p>
    <w:p w14:paraId="6C0129DA" w14:textId="77777777" w:rsidR="0033621E" w:rsidRDefault="0033621E" w:rsidP="0033621E">
      <w:pPr>
        <w:pStyle w:val="Heading2"/>
      </w:pPr>
      <w:bookmarkStart w:id="1" w:name="_Toc20339153"/>
      <w:r>
        <w:t>Identify any ambiguity in the specifications and requirements and clarify them before designing the application.</w:t>
      </w:r>
      <w:bookmarkEnd w:id="1"/>
    </w:p>
    <w:p w14:paraId="03AF7700" w14:textId="1CB11856" w:rsidR="0033621E" w:rsidRDefault="0033621E" w:rsidP="0033621E">
      <w:r>
        <w:t xml:space="preserve">It </w:t>
      </w:r>
      <w:r w:rsidR="00611BA2">
        <w:t>requires the user</w:t>
      </w:r>
      <w:r>
        <w:t xml:space="preserve"> to be able to search from title, genre, rating and year </w:t>
      </w:r>
      <w:r w:rsidR="00611BA2">
        <w:t xml:space="preserve">in a </w:t>
      </w:r>
      <w:r>
        <w:t>consecutiv</w:t>
      </w:r>
      <w:r w:rsidR="00611BA2">
        <w:t>e</w:t>
      </w:r>
      <w:r>
        <w:t xml:space="preserve"> or individual</w:t>
      </w:r>
      <w:r w:rsidR="00611BA2">
        <w:t xml:space="preserve"> manner</w:t>
      </w:r>
      <w:r>
        <w:t>.  For this</w:t>
      </w:r>
      <w:r w:rsidR="00611BA2">
        <w:t>,</w:t>
      </w:r>
      <w:r>
        <w:t xml:space="preserve"> I will remove the “required” statement from my project 6 code</w:t>
      </w:r>
      <w:r w:rsidR="00611BA2">
        <w:t>,</w:t>
      </w:r>
      <w:r>
        <w:t xml:space="preserve"> as</w:t>
      </w:r>
      <w:r w:rsidR="00611BA2">
        <w:t xml:space="preserve"> the</w:t>
      </w:r>
      <w:r>
        <w:t xml:space="preserve"> user may only want to search by year.  A</w:t>
      </w:r>
      <w:r w:rsidR="00611BA2">
        <w:t>dditionally,</w:t>
      </w:r>
      <w:r>
        <w:t xml:space="preserve"> redex statement will help filter wrong character</w:t>
      </w:r>
      <w:r w:rsidR="00611BA2">
        <w:t>s</w:t>
      </w:r>
      <w:r>
        <w:t xml:space="preserve"> typed into text boxes</w:t>
      </w:r>
      <w:r w:rsidR="00611BA2">
        <w:t xml:space="preserve">. </w:t>
      </w:r>
    </w:p>
    <w:p w14:paraId="7D74F691" w14:textId="77777777" w:rsidR="0033621E" w:rsidRDefault="0033621E" w:rsidP="0033621E"/>
    <w:p w14:paraId="0B240207" w14:textId="77777777" w:rsidR="0033621E" w:rsidRDefault="0033621E" w:rsidP="0033621E">
      <w:pPr>
        <w:pStyle w:val="Heading2"/>
      </w:pPr>
      <w:bookmarkStart w:id="2" w:name="_Toc20339154"/>
      <w:r>
        <w:t>Produce the prototype of the user interface in a visual format such as in images or template website. Include website navigation hierarchy.</w:t>
      </w:r>
      <w:bookmarkEnd w:id="2"/>
    </w:p>
    <w:p w14:paraId="7F6E8900" w14:textId="77777777" w:rsidR="0033621E" w:rsidRPr="00D0544E" w:rsidRDefault="0033621E" w:rsidP="0033621E">
      <w:pPr>
        <w:rPr>
          <w:lang w:val="en-US"/>
        </w:rPr>
      </w:pPr>
      <w:r>
        <w:rPr>
          <w:lang w:val="en-US"/>
        </w:rPr>
        <w:t>This is the prototype form from project 6.  All I had to do was change the names.</w:t>
      </w:r>
    </w:p>
    <w:p w14:paraId="4E8AC99F" w14:textId="77777777" w:rsidR="0033621E" w:rsidRDefault="0033621E" w:rsidP="0033621E">
      <w:r>
        <w:rPr>
          <w:noProof/>
        </w:rPr>
        <w:drawing>
          <wp:inline distT="0" distB="0" distL="0" distR="0" wp14:anchorId="59F90D83" wp14:editId="428850D4">
            <wp:extent cx="5731510" cy="3235960"/>
            <wp:effectExtent l="0" t="0" r="254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CD33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C615" w14:textId="77777777" w:rsidR="0033621E" w:rsidRDefault="0033621E" w:rsidP="0033621E">
      <w:r>
        <w:t xml:space="preserve">Hierarchy: </w:t>
      </w:r>
    </w:p>
    <w:p w14:paraId="046CEDFF" w14:textId="77777777" w:rsidR="0033621E" w:rsidRDefault="0033621E" w:rsidP="0033621E">
      <w:r>
        <w:t>Home Page</w:t>
      </w:r>
    </w:p>
    <w:p w14:paraId="61F3055C" w14:textId="77777777" w:rsidR="0033621E" w:rsidRDefault="0033621E" w:rsidP="0033621E">
      <w:r>
        <w:t>Top 10 Searches</w:t>
      </w:r>
    </w:p>
    <w:p w14:paraId="43217D54" w14:textId="77777777" w:rsidR="0033621E" w:rsidRDefault="0033621E" w:rsidP="0033621E">
      <w:r>
        <w:t>Display Graph</w:t>
      </w:r>
    </w:p>
    <w:p w14:paraId="76D1D05C" w14:textId="77777777" w:rsidR="0033621E" w:rsidRDefault="0033621E" w:rsidP="0033621E"/>
    <w:p w14:paraId="6A33593F" w14:textId="77777777" w:rsidR="0033621E" w:rsidRDefault="0033621E" w:rsidP="0033621E">
      <w:pPr>
        <w:pStyle w:val="Heading2"/>
      </w:pPr>
      <w:bookmarkStart w:id="3" w:name="_Toc20339155"/>
      <w:r>
        <w:lastRenderedPageBreak/>
        <w:t>Provide the database design, create database and validate it against the design, e.g. database structure.</w:t>
      </w:r>
      <w:bookmarkEnd w:id="3"/>
    </w:p>
    <w:p w14:paraId="4EF3C198" w14:textId="77777777" w:rsidR="0033621E" w:rsidRDefault="0033621E" w:rsidP="0033621E"/>
    <w:p w14:paraId="7856B9C9" w14:textId="77777777" w:rsidR="0033621E" w:rsidRDefault="0033621E" w:rsidP="0033621E">
      <w:r>
        <w:rPr>
          <w:noProof/>
        </w:rPr>
        <w:drawing>
          <wp:inline distT="0" distB="0" distL="0" distR="0" wp14:anchorId="0291A09F" wp14:editId="27CBB1CE">
            <wp:extent cx="5731510" cy="2983865"/>
            <wp:effectExtent l="0" t="0" r="254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6CCE46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3E7E" w14:textId="77777777" w:rsidR="0033621E" w:rsidRDefault="0033621E" w:rsidP="0033621E">
      <w:r>
        <w:rPr>
          <w:noProof/>
        </w:rPr>
        <w:drawing>
          <wp:inline distT="0" distB="0" distL="0" distR="0" wp14:anchorId="4C70EE99" wp14:editId="237E4E5B">
            <wp:extent cx="5731510" cy="2842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C8BDB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45F5" w14:textId="595FCDE8" w:rsidR="0033621E" w:rsidRDefault="0033621E" w:rsidP="0033621E">
      <w:r>
        <w:t xml:space="preserve">Everything on phpMyAdmin is ordered the same as the excel spreadsheet besides having to add </w:t>
      </w:r>
      <w:r w:rsidR="00AA092D">
        <w:t>an</w:t>
      </w:r>
      <w:r>
        <w:t xml:space="preserve"> extra column for searches.  I also had to make the ID field UNIQUE and PRIMARY</w:t>
      </w:r>
    </w:p>
    <w:p w14:paraId="12BCAE36" w14:textId="17074CAB" w:rsidR="0033621E" w:rsidRDefault="00AA092D" w:rsidP="0033621E">
      <w:r>
        <w:rPr>
          <w:noProof/>
        </w:rPr>
        <w:drawing>
          <wp:inline distT="0" distB="0" distL="0" distR="0" wp14:anchorId="0E14E748" wp14:editId="30C9AB15">
            <wp:extent cx="2926334" cy="830652"/>
            <wp:effectExtent l="0" t="0" r="7620" b="7620"/>
            <wp:docPr id="1" name="Picture 1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0533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7CD" w14:textId="77777777" w:rsidR="0033621E" w:rsidRDefault="0033621E" w:rsidP="0033621E">
      <w:r>
        <w:t>As the ‘searches’ column will be set to null I will need a sql statement to set the searches to 0 in order for the searches to run properly.</w:t>
      </w:r>
    </w:p>
    <w:p w14:paraId="5AF6576D" w14:textId="77777777" w:rsidR="0033621E" w:rsidRDefault="0033621E" w:rsidP="0033621E">
      <w:r>
        <w:t>Ex.</w:t>
      </w:r>
    </w:p>
    <w:p w14:paraId="3784D66D" w14:textId="77777777" w:rsidR="0033621E" w:rsidRDefault="0033621E" w:rsidP="0033621E">
      <w:r>
        <w:rPr>
          <w:noProof/>
        </w:rPr>
        <w:lastRenderedPageBreak/>
        <w:drawing>
          <wp:inline distT="0" distB="0" distL="0" distR="0" wp14:anchorId="41039C89" wp14:editId="42990943">
            <wp:extent cx="2103302" cy="259102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CB9F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E7AA" w14:textId="77777777" w:rsidR="0033621E" w:rsidRDefault="0033621E" w:rsidP="0033621E">
      <w:r>
        <w:t>^</w:t>
      </w:r>
    </w:p>
    <w:p w14:paraId="1C1E5D52" w14:textId="77777777" w:rsidR="0062691F" w:rsidRDefault="0033621E" w:rsidP="0033621E">
      <w:r>
        <w:t>This simple piece of code was the difference between the whole thing working &amp; and not working.  I guess that’s why they pay programmers the big bucks!</w:t>
      </w:r>
    </w:p>
    <w:sectPr w:rsidR="0062691F" w:rsidSect="00C66569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06F31" w14:textId="77777777" w:rsidR="00D77FED" w:rsidRDefault="00D77FED" w:rsidP="00C66569">
      <w:pPr>
        <w:spacing w:after="0" w:line="240" w:lineRule="auto"/>
      </w:pPr>
      <w:r>
        <w:separator/>
      </w:r>
    </w:p>
  </w:endnote>
  <w:endnote w:type="continuationSeparator" w:id="0">
    <w:p w14:paraId="04BC9363" w14:textId="77777777" w:rsidR="00D77FED" w:rsidRDefault="00D77FED" w:rsidP="00C6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60518" w14:textId="77777777" w:rsidR="00C66569" w:rsidRDefault="00C66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502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FAC5A" w14:textId="77777777" w:rsidR="00C66569" w:rsidRDefault="00C665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3AD86" w14:textId="77777777" w:rsidR="00C66569" w:rsidRDefault="00C665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8B744" w14:textId="77777777" w:rsidR="00C66569" w:rsidRDefault="00C665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06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35476" w14:textId="77777777" w:rsidR="00C66569" w:rsidRDefault="00C665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1BE6B7" w14:textId="77777777" w:rsidR="00C66569" w:rsidRDefault="00C66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5A733" w14:textId="77777777" w:rsidR="00D77FED" w:rsidRDefault="00D77FED" w:rsidP="00C66569">
      <w:pPr>
        <w:spacing w:after="0" w:line="240" w:lineRule="auto"/>
      </w:pPr>
      <w:r>
        <w:separator/>
      </w:r>
    </w:p>
  </w:footnote>
  <w:footnote w:type="continuationSeparator" w:id="0">
    <w:p w14:paraId="572D56C3" w14:textId="77777777" w:rsidR="00D77FED" w:rsidRDefault="00D77FED" w:rsidP="00C6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0C5E" w14:textId="77777777" w:rsidR="00C66569" w:rsidRDefault="00C66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74377" w14:textId="77777777" w:rsidR="00C66569" w:rsidRDefault="00C665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A974" w14:textId="77777777" w:rsidR="00C66569" w:rsidRDefault="00C6656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41B52" w14:textId="61F2D43B" w:rsidR="00C66569" w:rsidRDefault="00C66569">
    <w:pPr>
      <w:pStyle w:val="Header"/>
    </w:pPr>
    <w:r>
      <w:t>30003673</w:t>
    </w:r>
    <w:r>
      <w:tab/>
    </w:r>
    <w:r w:rsidR="002B0E4B">
      <w:t>Web Project</w:t>
    </w:r>
    <w:bookmarkStart w:id="4" w:name="_GoBack"/>
    <w:bookmarkEnd w:id="4"/>
    <w:r>
      <w:tab/>
      <w:t>Bryce Huston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1E"/>
    <w:rsid w:val="002B0E4B"/>
    <w:rsid w:val="0033621E"/>
    <w:rsid w:val="00611BA2"/>
    <w:rsid w:val="0062691F"/>
    <w:rsid w:val="00A91810"/>
    <w:rsid w:val="00AA092D"/>
    <w:rsid w:val="00C66569"/>
    <w:rsid w:val="00D2277D"/>
    <w:rsid w:val="00D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2B93"/>
  <w15:chartTrackingRefBased/>
  <w15:docId w15:val="{0090AFFC-4DB0-4D1C-B45F-ECD92063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569"/>
  </w:style>
  <w:style w:type="paragraph" w:styleId="Footer">
    <w:name w:val="footer"/>
    <w:basedOn w:val="Normal"/>
    <w:link w:val="FooterChar"/>
    <w:uiPriority w:val="99"/>
    <w:unhideWhenUsed/>
    <w:rsid w:val="00C6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69"/>
  </w:style>
  <w:style w:type="character" w:customStyle="1" w:styleId="Heading2Char">
    <w:name w:val="Heading 2 Char"/>
    <w:basedOn w:val="DefaultParagraphFont"/>
    <w:link w:val="Heading2"/>
    <w:uiPriority w:val="9"/>
    <w:rsid w:val="003362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36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21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362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621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362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621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75f6a8fe41f33916/Desktop/HOME%20Study%20Material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226F8455E04C71BA029F1E9F65F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80691-24A1-4CC0-AB9F-29763D884E23}"/>
      </w:docPartPr>
      <w:docPartBody>
        <w:p w:rsidR="00991B3D" w:rsidRDefault="00EE4C15" w:rsidP="00EE4C15">
          <w:pPr>
            <w:pStyle w:val="BA226F8455E04C71BA029F1E9F65F0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15"/>
    <w:rsid w:val="0036442D"/>
    <w:rsid w:val="004022F0"/>
    <w:rsid w:val="00991B3D"/>
    <w:rsid w:val="00E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226F8455E04C71BA029F1E9F65F0B7">
    <w:name w:val="BA226F8455E04C71BA029F1E9F65F0B7"/>
    <w:rsid w:val="00EE4C15"/>
  </w:style>
  <w:style w:type="paragraph" w:customStyle="1" w:styleId="D4B3ED77E33B433485E604542B339703">
    <w:name w:val="D4B3ED77E33B433485E604542B339703"/>
    <w:rsid w:val="00EE4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Bryce Huston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337264-4304-451D-A118-A6F2A311E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30003673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 Questions</dc:title>
  <dc:subject/>
  <dc:creator>Bryce Huston</dc:creator>
  <cp:keywords/>
  <dc:description/>
  <cp:lastModifiedBy>Bryce Huston</cp:lastModifiedBy>
  <cp:revision>5</cp:revision>
  <dcterms:created xsi:type="dcterms:W3CDTF">2019-09-25T13:23:00Z</dcterms:created>
  <dcterms:modified xsi:type="dcterms:W3CDTF">2019-09-25T14:26:00Z</dcterms:modified>
</cp:coreProperties>
</file>